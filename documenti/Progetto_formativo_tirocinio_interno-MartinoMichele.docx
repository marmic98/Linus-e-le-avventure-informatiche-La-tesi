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4EDF" w14:textId="77777777" w:rsidR="005E4E2D" w:rsidRDefault="005E4E2D" w:rsidP="00AE4C5E">
      <w:bookmarkStart w:id="0" w:name="_Hlk166136287"/>
      <w:bookmarkEnd w:id="0"/>
    </w:p>
    <w:p w14:paraId="044590ED" w14:textId="77777777" w:rsidR="00A378C0" w:rsidRDefault="00A378C0" w:rsidP="00AE4C5E"/>
    <w:p w14:paraId="7BD59009" w14:textId="77777777" w:rsidR="008B197B" w:rsidRPr="008B197B" w:rsidRDefault="008B197B" w:rsidP="00294404">
      <w:pPr>
        <w:tabs>
          <w:tab w:val="left" w:pos="0"/>
          <w:tab w:val="left" w:pos="2016"/>
          <w:tab w:val="left" w:pos="6336"/>
          <w:tab w:val="left" w:pos="7776"/>
        </w:tabs>
        <w:spacing w:line="240" w:lineRule="atLeast"/>
        <w:jc w:val="center"/>
        <w:rPr>
          <w:szCs w:val="20"/>
          <w:lang w:val="it-IT"/>
        </w:rPr>
      </w:pPr>
      <w:r w:rsidRPr="008B197B">
        <w:rPr>
          <w:szCs w:val="20"/>
          <w:lang w:val="it-IT"/>
        </w:rPr>
        <w:t>PROGETTO FORMATIVO E DI ORIENTAMENTO</w:t>
      </w:r>
    </w:p>
    <w:p w14:paraId="4B03B576" w14:textId="77777777" w:rsidR="008B197B" w:rsidRPr="008B197B" w:rsidRDefault="00A378C0" w:rsidP="00294404">
      <w:pPr>
        <w:tabs>
          <w:tab w:val="left" w:pos="0"/>
          <w:tab w:val="left" w:pos="2016"/>
          <w:tab w:val="left" w:pos="6336"/>
          <w:tab w:val="left" w:pos="7776"/>
        </w:tabs>
        <w:spacing w:line="240" w:lineRule="atLeast"/>
        <w:jc w:val="center"/>
        <w:rPr>
          <w:szCs w:val="20"/>
          <w:lang w:val="it-IT"/>
        </w:rPr>
      </w:pPr>
      <w:r>
        <w:rPr>
          <w:szCs w:val="20"/>
          <w:lang w:val="it-IT"/>
        </w:rPr>
        <w:t>TIROCINIO INTERNO</w:t>
      </w:r>
    </w:p>
    <w:p w14:paraId="68554402" w14:textId="77777777" w:rsidR="008B197B" w:rsidRPr="008B197B" w:rsidRDefault="008B197B" w:rsidP="008B197B">
      <w:pPr>
        <w:spacing w:line="480" w:lineRule="atLeast"/>
        <w:ind w:left="120"/>
        <w:jc w:val="both"/>
        <w:rPr>
          <w:sz w:val="20"/>
          <w:szCs w:val="20"/>
          <w:lang w:val="it-IT"/>
        </w:rPr>
      </w:pPr>
    </w:p>
    <w:p w14:paraId="2A1F0042" w14:textId="6B385B2C" w:rsidR="008B197B" w:rsidRPr="008B197B" w:rsidRDefault="008B197B" w:rsidP="008B197B">
      <w:pPr>
        <w:spacing w:line="360" w:lineRule="auto"/>
        <w:ind w:left="120"/>
        <w:jc w:val="both"/>
        <w:rPr>
          <w:szCs w:val="20"/>
          <w:lang w:val="it-IT"/>
        </w:rPr>
      </w:pPr>
      <w:r w:rsidRPr="008B197B">
        <w:rPr>
          <w:b/>
          <w:szCs w:val="20"/>
          <w:lang w:val="it-IT"/>
        </w:rPr>
        <w:t>Tirocinante</w:t>
      </w:r>
      <w:r w:rsidRPr="008B197B">
        <w:rPr>
          <w:szCs w:val="20"/>
          <w:lang w:val="it-IT"/>
        </w:rPr>
        <w:t xml:space="preserve"> (Cognome – Nome)</w:t>
      </w:r>
      <w:r w:rsidRPr="008B197B">
        <w:rPr>
          <w:szCs w:val="20"/>
          <w:lang w:val="it-IT"/>
        </w:rPr>
        <w:tab/>
      </w:r>
      <w:r w:rsidR="00AB2455">
        <w:rPr>
          <w:b/>
          <w:bCs/>
          <w:szCs w:val="20"/>
          <w:lang w:val="it-IT"/>
        </w:rPr>
        <w:t>Martino Michele</w:t>
      </w:r>
    </w:p>
    <w:p w14:paraId="02599D4D" w14:textId="1176FB60" w:rsidR="008B197B" w:rsidRPr="008B197B" w:rsidRDefault="008B197B" w:rsidP="008B197B">
      <w:pPr>
        <w:spacing w:line="360" w:lineRule="auto"/>
        <w:ind w:left="120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Nato a </w:t>
      </w:r>
      <w:r w:rsidR="00AB2455">
        <w:rPr>
          <w:szCs w:val="20"/>
          <w:lang w:val="it-IT"/>
        </w:rPr>
        <w:t xml:space="preserve">Salerno (SA) </w:t>
      </w:r>
      <w:r w:rsidRPr="008B197B">
        <w:rPr>
          <w:szCs w:val="20"/>
          <w:lang w:val="it-IT"/>
        </w:rPr>
        <w:t xml:space="preserve">il </w:t>
      </w:r>
      <w:r w:rsidR="00AB2455">
        <w:rPr>
          <w:szCs w:val="20"/>
          <w:lang w:val="it-IT"/>
        </w:rPr>
        <w:t>10/03/1998</w:t>
      </w:r>
      <w:r w:rsidRPr="008B197B">
        <w:rPr>
          <w:szCs w:val="20"/>
          <w:lang w:val="it-IT"/>
        </w:rPr>
        <w:tab/>
      </w:r>
    </w:p>
    <w:p w14:paraId="42F444BA" w14:textId="5200E493" w:rsidR="008B197B" w:rsidRPr="008B197B" w:rsidRDefault="008B197B" w:rsidP="008B197B">
      <w:pPr>
        <w:spacing w:line="360" w:lineRule="auto"/>
        <w:ind w:left="120"/>
        <w:jc w:val="both"/>
        <w:rPr>
          <w:b/>
          <w:bCs/>
          <w:szCs w:val="20"/>
          <w:lang w:val="it-IT"/>
        </w:rPr>
      </w:pPr>
      <w:r w:rsidRPr="008B197B">
        <w:rPr>
          <w:szCs w:val="20"/>
          <w:lang w:val="it-IT"/>
        </w:rPr>
        <w:t>Residente in</w:t>
      </w:r>
      <w:r w:rsidRPr="008B197B">
        <w:rPr>
          <w:szCs w:val="20"/>
          <w:lang w:val="it-IT"/>
        </w:rPr>
        <w:tab/>
      </w:r>
      <w:r w:rsidR="00AB2455">
        <w:rPr>
          <w:b/>
          <w:bCs/>
          <w:szCs w:val="20"/>
          <w:lang w:val="it-IT"/>
        </w:rPr>
        <w:t>Pellezzano (</w:t>
      </w:r>
      <w:r w:rsidR="001C57CB">
        <w:rPr>
          <w:b/>
          <w:bCs/>
          <w:szCs w:val="20"/>
          <w:lang w:val="it-IT"/>
        </w:rPr>
        <w:t>SA)</w:t>
      </w:r>
      <w:r w:rsidR="001C57CB" w:rsidRPr="008B197B">
        <w:rPr>
          <w:b/>
          <w:bCs/>
          <w:szCs w:val="20"/>
          <w:lang w:val="it-IT"/>
        </w:rPr>
        <w:t xml:space="preserve"> Via</w:t>
      </w:r>
      <w:r w:rsidR="003B585D">
        <w:rPr>
          <w:bCs/>
          <w:szCs w:val="20"/>
          <w:lang w:val="it-IT"/>
        </w:rPr>
        <w:t xml:space="preserve"> </w:t>
      </w:r>
      <w:r w:rsidR="00AB2455">
        <w:rPr>
          <w:b/>
          <w:bCs/>
          <w:szCs w:val="20"/>
          <w:lang w:val="it-IT"/>
        </w:rPr>
        <w:t>Madre Pia Notari 41</w:t>
      </w:r>
    </w:p>
    <w:p w14:paraId="2FFD5E6D" w14:textId="4D1440D2" w:rsidR="008B197B" w:rsidRPr="008B197B" w:rsidRDefault="008B197B" w:rsidP="008B197B">
      <w:pPr>
        <w:spacing w:line="360" w:lineRule="auto"/>
        <w:ind w:left="120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Cod. Fiscale</w:t>
      </w:r>
      <w:r w:rsidR="00AB2455">
        <w:rPr>
          <w:szCs w:val="20"/>
          <w:lang w:val="it-IT"/>
        </w:rPr>
        <w:t xml:space="preserve"> MRTMHL98C10H703A</w:t>
      </w:r>
      <w:r w:rsidRPr="008B197B">
        <w:rPr>
          <w:b/>
          <w:bCs/>
          <w:szCs w:val="20"/>
          <w:lang w:val="it-IT"/>
        </w:rPr>
        <w:t xml:space="preserve">   </w:t>
      </w:r>
      <w:r w:rsidRPr="008B197B">
        <w:rPr>
          <w:bCs/>
          <w:szCs w:val="20"/>
          <w:lang w:val="it-IT"/>
        </w:rPr>
        <w:t>recapito telefonico</w:t>
      </w:r>
      <w:r w:rsidRPr="008B197B">
        <w:rPr>
          <w:b/>
          <w:bCs/>
          <w:szCs w:val="20"/>
          <w:lang w:val="it-IT"/>
        </w:rPr>
        <w:t xml:space="preserve">   </w:t>
      </w:r>
      <w:r w:rsidR="00AB2455">
        <w:rPr>
          <w:b/>
          <w:bCs/>
          <w:szCs w:val="20"/>
          <w:lang w:val="it-IT"/>
        </w:rPr>
        <w:t>3894769217</w:t>
      </w:r>
    </w:p>
    <w:p w14:paraId="261C57B0" w14:textId="293885C8" w:rsidR="008B197B" w:rsidRPr="008B197B" w:rsidRDefault="008B197B" w:rsidP="008B197B">
      <w:pPr>
        <w:spacing w:line="360" w:lineRule="auto"/>
        <w:ind w:left="120"/>
        <w:jc w:val="both"/>
        <w:rPr>
          <w:b/>
          <w:bCs/>
          <w:szCs w:val="20"/>
          <w:lang w:val="it-IT"/>
        </w:rPr>
      </w:pPr>
      <w:r w:rsidRPr="008B197B">
        <w:rPr>
          <w:szCs w:val="20"/>
          <w:lang w:val="it-IT"/>
        </w:rPr>
        <w:t xml:space="preserve">e-mail    </w:t>
      </w:r>
      <w:r w:rsidR="00AB2455">
        <w:rPr>
          <w:szCs w:val="20"/>
          <w:lang w:val="it-IT"/>
        </w:rPr>
        <w:t>m.martino42@studenti.unisa.it</w:t>
      </w:r>
      <w:r w:rsidR="004360CA">
        <w:rPr>
          <w:szCs w:val="20"/>
          <w:lang w:val="it-IT"/>
        </w:rPr>
        <w:t xml:space="preserve"> Matr. </w:t>
      </w:r>
      <w:r w:rsidR="00AB2455">
        <w:rPr>
          <w:szCs w:val="20"/>
          <w:lang w:val="it-IT"/>
        </w:rPr>
        <w:t>0512115424</w:t>
      </w:r>
    </w:p>
    <w:p w14:paraId="285CB77B" w14:textId="77777777" w:rsidR="008B197B" w:rsidRPr="008B197B" w:rsidRDefault="008B197B" w:rsidP="008B197B">
      <w:pPr>
        <w:spacing w:line="360" w:lineRule="auto"/>
        <w:ind w:left="120"/>
        <w:jc w:val="both"/>
        <w:rPr>
          <w:sz w:val="20"/>
          <w:szCs w:val="20"/>
          <w:lang w:val="it-IT"/>
        </w:rPr>
      </w:pPr>
    </w:p>
    <w:p w14:paraId="07F7BA89" w14:textId="77777777" w:rsidR="008B197B" w:rsidRPr="008B197B" w:rsidRDefault="008B197B" w:rsidP="008B197B">
      <w:pPr>
        <w:spacing w:line="240" w:lineRule="atLeast"/>
        <w:ind w:left="120"/>
        <w:jc w:val="both"/>
        <w:rPr>
          <w:szCs w:val="20"/>
          <w:lang w:val="it-IT"/>
        </w:rPr>
      </w:pPr>
      <w:r w:rsidRPr="008B197B">
        <w:rPr>
          <w:b/>
          <w:bCs/>
          <w:szCs w:val="20"/>
          <w:lang w:val="it-IT"/>
        </w:rPr>
        <w:t>Attuale condizione</w:t>
      </w:r>
      <w:r w:rsidRPr="008B197B">
        <w:rPr>
          <w:szCs w:val="20"/>
          <w:lang w:val="it-IT"/>
        </w:rPr>
        <w:t xml:space="preserve"> </w:t>
      </w:r>
    </w:p>
    <w:p w14:paraId="45BBCCDF" w14:textId="77777777" w:rsidR="008B197B" w:rsidRPr="008B197B" w:rsidRDefault="008B197B" w:rsidP="008B197B">
      <w:pPr>
        <w:spacing w:line="240" w:lineRule="atLeast"/>
        <w:ind w:left="120"/>
        <w:jc w:val="both"/>
        <w:rPr>
          <w:szCs w:val="20"/>
          <w:lang w:val="it-IT"/>
        </w:rPr>
      </w:pPr>
    </w:p>
    <w:p w14:paraId="50AF5C34" w14:textId="6108BE51" w:rsidR="008B197B" w:rsidRPr="008B197B" w:rsidRDefault="008B197B" w:rsidP="008B197B">
      <w:pPr>
        <w:spacing w:line="360" w:lineRule="auto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Studente universitario iscritto al Corso di Laurea </w:t>
      </w:r>
      <w:r w:rsidR="00AB2455">
        <w:rPr>
          <w:szCs w:val="20"/>
          <w:lang w:val="it-IT"/>
        </w:rPr>
        <w:t xml:space="preserve">L-31 </w:t>
      </w:r>
      <w:r w:rsidRPr="008B197B">
        <w:rPr>
          <w:szCs w:val="20"/>
          <w:lang w:val="it-IT"/>
        </w:rPr>
        <w:t xml:space="preserve">in </w:t>
      </w:r>
      <w:r w:rsidR="00AB2455">
        <w:rPr>
          <w:szCs w:val="20"/>
          <w:lang w:val="it-IT"/>
        </w:rPr>
        <w:t xml:space="preserve">Informatica </w:t>
      </w:r>
      <w:r w:rsidRPr="008B197B">
        <w:rPr>
          <w:szCs w:val="20"/>
          <w:lang w:val="it-IT"/>
        </w:rPr>
        <w:t>matr.</w:t>
      </w:r>
      <w:r w:rsidR="00AB2455">
        <w:rPr>
          <w:szCs w:val="20"/>
          <w:lang w:val="it-IT"/>
        </w:rPr>
        <w:t xml:space="preserve">0512115424 </w:t>
      </w:r>
      <w:r w:rsidRPr="008B197B">
        <w:rPr>
          <w:szCs w:val="20"/>
          <w:lang w:val="it-IT"/>
        </w:rPr>
        <w:t xml:space="preserve">presso l’Università degli Studi di Salerno per l’anno accademico </w:t>
      </w:r>
      <w:r w:rsidR="00AB2455">
        <w:rPr>
          <w:szCs w:val="20"/>
          <w:lang w:val="it-IT"/>
        </w:rPr>
        <w:t>2023/2024</w:t>
      </w:r>
      <w:r w:rsidRPr="008B197B">
        <w:rPr>
          <w:szCs w:val="20"/>
          <w:lang w:val="it-IT"/>
        </w:rPr>
        <w:t xml:space="preserve"> con tirocinio curriculare pari a </w:t>
      </w:r>
      <w:r w:rsidR="00AB2455">
        <w:rPr>
          <w:szCs w:val="20"/>
          <w:lang w:val="it-IT"/>
        </w:rPr>
        <w:t xml:space="preserve">11 </w:t>
      </w:r>
      <w:r w:rsidRPr="008B197B">
        <w:rPr>
          <w:szCs w:val="20"/>
          <w:lang w:val="it-IT"/>
        </w:rPr>
        <w:t>CFU.</w:t>
      </w:r>
      <w:r w:rsidR="004360CA">
        <w:rPr>
          <w:szCs w:val="20"/>
          <w:lang w:val="it-IT"/>
        </w:rPr>
        <w:t xml:space="preserve">  </w:t>
      </w:r>
    </w:p>
    <w:p w14:paraId="727124E2" w14:textId="77777777" w:rsidR="008B197B" w:rsidRPr="008B197B" w:rsidRDefault="008B197B" w:rsidP="008B197B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  <w:tab w:val="left" w:pos="0"/>
          <w:tab w:val="left" w:pos="1440"/>
          <w:tab w:val="left" w:pos="2160"/>
          <w:tab w:val="left" w:pos="2880"/>
        </w:tabs>
        <w:spacing w:line="240" w:lineRule="atLeast"/>
        <w:jc w:val="both"/>
        <w:rPr>
          <w:szCs w:val="20"/>
          <w:lang w:val="it-IT"/>
        </w:rPr>
      </w:pPr>
    </w:p>
    <w:p w14:paraId="79A0E4D0" w14:textId="374B3BA1" w:rsidR="008B197B" w:rsidRPr="008B197B" w:rsidRDefault="00A378C0" w:rsidP="0029440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>
        <w:rPr>
          <w:szCs w:val="20"/>
          <w:lang w:val="it-IT"/>
        </w:rPr>
        <w:t>Laboratorio</w:t>
      </w:r>
      <w:r w:rsidR="008B197B" w:rsidRPr="008B197B">
        <w:rPr>
          <w:szCs w:val="20"/>
          <w:lang w:val="it-IT"/>
        </w:rPr>
        <w:t>:</w:t>
      </w:r>
      <w:r w:rsidR="00E41C64">
        <w:rPr>
          <w:szCs w:val="20"/>
          <w:lang w:val="it-IT"/>
        </w:rPr>
        <w:t xml:space="preserve"> </w:t>
      </w:r>
      <w:r w:rsidR="00E41C64" w:rsidRPr="002A45D9">
        <w:rPr>
          <w:b/>
          <w:bCs/>
          <w:szCs w:val="20"/>
          <w:lang w:val="it-IT"/>
        </w:rPr>
        <w:t>Software Engineering (</w:t>
      </w:r>
      <w:proofErr w:type="spellStart"/>
      <w:r w:rsidR="00E41C64" w:rsidRPr="002A45D9">
        <w:rPr>
          <w:b/>
          <w:bCs/>
          <w:szCs w:val="20"/>
          <w:lang w:val="it-IT"/>
        </w:rPr>
        <w:t>SeSa</w:t>
      </w:r>
      <w:proofErr w:type="spellEnd"/>
      <w:r w:rsidR="00E41C64">
        <w:rPr>
          <w:b/>
          <w:bCs/>
          <w:szCs w:val="20"/>
          <w:lang w:val="it-IT"/>
        </w:rPr>
        <w:t>)</w:t>
      </w:r>
      <w:r w:rsidR="00E41C64" w:rsidRPr="002A45D9">
        <w:rPr>
          <w:b/>
          <w:bCs/>
          <w:szCs w:val="20"/>
          <w:lang w:val="it-IT"/>
        </w:rPr>
        <w:t xml:space="preserve"> Lab</w:t>
      </w:r>
    </w:p>
    <w:p w14:paraId="2C77035D" w14:textId="77777777" w:rsidR="008B197B" w:rsidRPr="008B197B" w:rsidRDefault="008B197B" w:rsidP="0029440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6CC8CDBD" w14:textId="77777777" w:rsidR="008B197B" w:rsidRPr="008B197B" w:rsidRDefault="008B197B" w:rsidP="0029440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6E89CC62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772CE34" w14:textId="74C6E0F5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Tempi di accesso a</w:t>
      </w:r>
      <w:r w:rsidR="00A378C0">
        <w:rPr>
          <w:szCs w:val="20"/>
          <w:lang w:val="it-IT"/>
        </w:rPr>
        <w:t>l laboratorio</w:t>
      </w:r>
      <w:r w:rsidRPr="008B197B">
        <w:rPr>
          <w:szCs w:val="20"/>
          <w:lang w:val="it-IT"/>
        </w:rPr>
        <w:t>:</w:t>
      </w:r>
      <w:r w:rsidR="00E41C64">
        <w:rPr>
          <w:szCs w:val="20"/>
          <w:lang w:val="it-IT"/>
        </w:rPr>
        <w:t xml:space="preserve"> 09:00 – 18:00</w:t>
      </w:r>
    </w:p>
    <w:p w14:paraId="4A5D6B72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7CEFC3FC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153E9701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szCs w:val="20"/>
          <w:lang w:val="it-IT"/>
        </w:rPr>
      </w:pPr>
    </w:p>
    <w:p w14:paraId="1D33CFF7" w14:textId="77777777" w:rsidR="008B197B" w:rsidRPr="008B197B" w:rsidRDefault="008B197B" w:rsidP="008B197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Periodo di tirocinio (max 12 mesi):</w:t>
      </w:r>
    </w:p>
    <w:p w14:paraId="67BDFEF6" w14:textId="77777777" w:rsidR="008B197B" w:rsidRPr="008B197B" w:rsidRDefault="008B197B" w:rsidP="008B197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7EEB0119" w14:textId="283AC9C9" w:rsidR="008B197B" w:rsidRPr="008B197B" w:rsidRDefault="008B197B" w:rsidP="008B197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Cs/>
          <w:szCs w:val="20"/>
          <w:lang w:val="it-IT"/>
        </w:rPr>
      </w:pPr>
      <w:r w:rsidRPr="008B197B">
        <w:rPr>
          <w:bCs/>
          <w:szCs w:val="20"/>
          <w:lang w:val="it-IT"/>
        </w:rPr>
        <w:t xml:space="preserve">n. mesi </w:t>
      </w:r>
      <w:r w:rsidR="00AB2455">
        <w:rPr>
          <w:bCs/>
          <w:szCs w:val="20"/>
          <w:lang w:val="it-IT"/>
        </w:rPr>
        <w:t>4</w:t>
      </w:r>
      <w:r w:rsidR="00E41C64">
        <w:rPr>
          <w:bCs/>
          <w:szCs w:val="20"/>
          <w:lang w:val="it-IT"/>
        </w:rPr>
        <w:t xml:space="preserve"> </w:t>
      </w:r>
      <w:r w:rsidRPr="008B197B">
        <w:rPr>
          <w:bCs/>
          <w:szCs w:val="20"/>
          <w:lang w:val="it-IT"/>
        </w:rPr>
        <w:t>dal</w:t>
      </w:r>
      <w:r w:rsidR="00AB2455">
        <w:rPr>
          <w:bCs/>
          <w:szCs w:val="20"/>
          <w:lang w:val="it-IT"/>
        </w:rPr>
        <w:t xml:space="preserve"> 10/05/2024 </w:t>
      </w:r>
      <w:r w:rsidRPr="008B197B">
        <w:rPr>
          <w:bCs/>
          <w:szCs w:val="20"/>
          <w:lang w:val="it-IT"/>
        </w:rPr>
        <w:t xml:space="preserve">al </w:t>
      </w:r>
      <w:r w:rsidR="00AB2455">
        <w:rPr>
          <w:bCs/>
          <w:szCs w:val="20"/>
          <w:lang w:val="it-IT"/>
        </w:rPr>
        <w:t xml:space="preserve">30/09/2024 </w:t>
      </w:r>
      <w:r w:rsidRPr="008B197B">
        <w:rPr>
          <w:bCs/>
          <w:szCs w:val="20"/>
          <w:lang w:val="it-IT"/>
        </w:rPr>
        <w:t xml:space="preserve">per totale ore </w:t>
      </w:r>
      <w:r w:rsidR="00AB2455">
        <w:rPr>
          <w:bCs/>
          <w:szCs w:val="20"/>
          <w:lang w:val="it-IT"/>
        </w:rPr>
        <w:t>275</w:t>
      </w:r>
    </w:p>
    <w:p w14:paraId="18962534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531DFEF3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Tutor accademico:</w:t>
      </w:r>
    </w:p>
    <w:p w14:paraId="40CA9FEC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865ECF0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93F829D" w14:textId="3098ECDB" w:rsidR="008B197B" w:rsidRPr="008B197B" w:rsidRDefault="001C57C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>
        <w:rPr>
          <w:szCs w:val="20"/>
          <w:lang w:val="it-IT"/>
        </w:rPr>
        <w:t>Tutor Prof.</w:t>
      </w:r>
      <w:r w:rsidR="00E41C64">
        <w:rPr>
          <w:szCs w:val="20"/>
          <w:lang w:val="it-IT"/>
        </w:rPr>
        <w:t xml:space="preserve"> Fabio Palomba</w:t>
      </w:r>
      <w:r w:rsidR="008B197B" w:rsidRPr="008B197B">
        <w:rPr>
          <w:szCs w:val="20"/>
          <w:lang w:val="it-IT"/>
        </w:rPr>
        <w:t xml:space="preserve">                               tel.</w:t>
      </w:r>
      <w:r w:rsidR="00E41C64">
        <w:rPr>
          <w:szCs w:val="20"/>
          <w:lang w:val="it-IT"/>
        </w:rPr>
        <w:t xml:space="preserve"> </w:t>
      </w:r>
      <w:proofErr w:type="gramStart"/>
      <w:r w:rsidR="00E41C64">
        <w:rPr>
          <w:szCs w:val="20"/>
          <w:lang w:val="it-IT"/>
        </w:rPr>
        <w:t>3477460798</w:t>
      </w:r>
      <w:r w:rsidR="008B197B" w:rsidRPr="008B197B">
        <w:rPr>
          <w:szCs w:val="20"/>
          <w:lang w:val="it-IT"/>
        </w:rPr>
        <w:t xml:space="preserve">  e-mail</w:t>
      </w:r>
      <w:proofErr w:type="gramEnd"/>
      <w:r w:rsidR="008B197B" w:rsidRPr="008B197B">
        <w:rPr>
          <w:szCs w:val="20"/>
          <w:lang w:val="it-IT"/>
        </w:rPr>
        <w:t xml:space="preserve">  </w:t>
      </w:r>
      <w:r w:rsidR="00E41C64">
        <w:rPr>
          <w:szCs w:val="20"/>
          <w:lang w:val="it-IT"/>
        </w:rPr>
        <w:t>fpalomba@unisa.it</w:t>
      </w:r>
    </w:p>
    <w:p w14:paraId="54828931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2ED5F392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Polizze assicurative:</w:t>
      </w:r>
    </w:p>
    <w:p w14:paraId="60EDE88D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 w:rsidRPr="008B197B">
        <w:rPr>
          <w:b/>
          <w:bCs/>
          <w:szCs w:val="20"/>
          <w:lang w:val="it-IT"/>
        </w:rPr>
        <w:t>INA</w:t>
      </w:r>
      <w:r w:rsidR="00126E6A">
        <w:rPr>
          <w:b/>
          <w:bCs/>
          <w:szCs w:val="20"/>
          <w:lang w:val="it-IT"/>
        </w:rPr>
        <w:t>I</w:t>
      </w:r>
      <w:r w:rsidRPr="008B197B">
        <w:rPr>
          <w:b/>
          <w:bCs/>
          <w:szCs w:val="20"/>
          <w:lang w:val="it-IT"/>
        </w:rPr>
        <w:t xml:space="preserve">L Gestione per conto dello Stato prevista dal combinato disposto dagli artt. 127 e 190 del </w:t>
      </w:r>
      <w:r w:rsidRPr="008B197B">
        <w:rPr>
          <w:b/>
          <w:bCs/>
          <w:szCs w:val="20"/>
          <w:u w:val="single"/>
          <w:lang w:val="it-IT"/>
        </w:rPr>
        <w:t>T.U. INAIL (DPR N. 1124/65)</w:t>
      </w:r>
      <w:r w:rsidRPr="008B197B">
        <w:rPr>
          <w:b/>
          <w:bCs/>
          <w:szCs w:val="20"/>
          <w:lang w:val="it-IT"/>
        </w:rPr>
        <w:t xml:space="preserve"> e regolamentato dal D.M. 10.10.85; </w:t>
      </w:r>
    </w:p>
    <w:p w14:paraId="21FF5220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 w:rsidRPr="008B197B">
        <w:rPr>
          <w:b/>
          <w:bCs/>
          <w:szCs w:val="20"/>
          <w:lang w:val="it-IT"/>
        </w:rPr>
        <w:t xml:space="preserve">Infortuni posizione 261044627 Compagnia Generali </w:t>
      </w:r>
    </w:p>
    <w:p w14:paraId="5AFE547D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 w:rsidRPr="008B197B">
        <w:rPr>
          <w:b/>
          <w:bCs/>
          <w:szCs w:val="20"/>
          <w:lang w:val="it-IT"/>
        </w:rPr>
        <w:t>Responsabilità Civile Terzi Compagnia Generali 261044624</w:t>
      </w:r>
    </w:p>
    <w:p w14:paraId="69FC2875" w14:textId="77777777" w:rsid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09A903AC" w14:textId="77777777" w:rsidR="00A378C0" w:rsidRDefault="00A378C0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3FE97EE" w14:textId="77777777" w:rsidR="00A378C0" w:rsidRDefault="00A378C0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49175303" w14:textId="77777777" w:rsidR="00A378C0" w:rsidRDefault="00A378C0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1ED873DB" w14:textId="77777777" w:rsidR="00A378C0" w:rsidRPr="008B197B" w:rsidRDefault="00A378C0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0E16342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Obiettivi e modalità del tirocinio:</w:t>
      </w:r>
    </w:p>
    <w:p w14:paraId="11A9DEDA" w14:textId="5BA2B6A7" w:rsidR="008B197B" w:rsidRPr="008B197B" w:rsidRDefault="00AB2455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>
        <w:rPr>
          <w:szCs w:val="20"/>
          <w:lang w:val="it-IT"/>
        </w:rPr>
        <w:t>Studio dei benefici dello story-telling</w:t>
      </w:r>
      <w:r w:rsidR="00D17F44">
        <w:rPr>
          <w:szCs w:val="20"/>
          <w:lang w:val="it-IT"/>
        </w:rPr>
        <w:t xml:space="preserve"> nell’insegnamento della programmazione nell’ambito della K12 </w:t>
      </w:r>
      <w:proofErr w:type="spellStart"/>
      <w:r w:rsidR="00D17F44">
        <w:rPr>
          <w:szCs w:val="20"/>
          <w:lang w:val="it-IT"/>
        </w:rPr>
        <w:t>Education</w:t>
      </w:r>
      <w:proofErr w:type="spellEnd"/>
      <w:r>
        <w:rPr>
          <w:szCs w:val="20"/>
          <w:lang w:val="it-IT"/>
        </w:rPr>
        <w:t xml:space="preserve"> e sviluppo di un plug-in per IDE </w:t>
      </w:r>
      <w:r w:rsidR="00D17F44">
        <w:rPr>
          <w:szCs w:val="20"/>
          <w:lang w:val="it-IT"/>
        </w:rPr>
        <w:t>a supporto.</w:t>
      </w:r>
    </w:p>
    <w:p w14:paraId="3CD71F0C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23CEDEA3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523FCD6F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4B8FA55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7687501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D5D9761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0A85535C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7DBB249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02536766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Eventuali facilitazioni previste:</w:t>
      </w:r>
    </w:p>
    <w:p w14:paraId="54B27577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b/>
          <w:bCs/>
          <w:szCs w:val="20"/>
          <w:lang w:val="it-IT"/>
        </w:rPr>
      </w:pPr>
    </w:p>
    <w:p w14:paraId="5D514606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b/>
          <w:bCs/>
          <w:szCs w:val="20"/>
          <w:lang w:val="it-IT"/>
        </w:rPr>
      </w:pPr>
    </w:p>
    <w:p w14:paraId="11F84553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Obblighi per il tirocinante:</w:t>
      </w:r>
    </w:p>
    <w:p w14:paraId="7C883F44" w14:textId="77777777" w:rsidR="008B197B" w:rsidRPr="008B197B" w:rsidRDefault="008B197B" w:rsidP="008B197B">
      <w:pPr>
        <w:numPr>
          <w:ilvl w:val="0"/>
          <w:numId w:val="5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</w:tabs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Seguire le indicazioni dei tutors e fare riferimento ad essi per qualsiasi esigenza di tipo organizzativo ed altre evenienze;</w:t>
      </w:r>
    </w:p>
    <w:p w14:paraId="11F003CD" w14:textId="102BC268" w:rsidR="008B197B" w:rsidRPr="008B197B" w:rsidRDefault="008B197B" w:rsidP="008B197B">
      <w:pPr>
        <w:spacing w:line="480" w:lineRule="atLeast"/>
        <w:rPr>
          <w:szCs w:val="20"/>
          <w:lang w:val="it-IT"/>
        </w:rPr>
      </w:pPr>
      <w:r w:rsidRPr="008B197B">
        <w:rPr>
          <w:sz w:val="22"/>
          <w:szCs w:val="22"/>
          <w:lang w:val="it-IT"/>
        </w:rPr>
        <w:t>Fisciano,</w:t>
      </w:r>
      <w:r w:rsidRPr="008B197B">
        <w:rPr>
          <w:szCs w:val="20"/>
          <w:lang w:val="it-IT"/>
        </w:rPr>
        <w:t xml:space="preserve"> </w:t>
      </w:r>
      <w:r w:rsidR="00AB2455">
        <w:rPr>
          <w:szCs w:val="20"/>
          <w:lang w:val="it-IT"/>
        </w:rPr>
        <w:t>09/05/2024</w:t>
      </w:r>
    </w:p>
    <w:p w14:paraId="3FCE78C2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</w:p>
    <w:p w14:paraId="6EFB8789" w14:textId="77777777" w:rsidR="008B197B" w:rsidRPr="008B197B" w:rsidRDefault="008B197B" w:rsidP="008B197B">
      <w:pPr>
        <w:spacing w:line="240" w:lineRule="atLeast"/>
        <w:rPr>
          <w:sz w:val="18"/>
          <w:szCs w:val="20"/>
          <w:lang w:val="it-IT"/>
        </w:rPr>
      </w:pPr>
    </w:p>
    <w:p w14:paraId="428B8389" w14:textId="77777777" w:rsidR="008B197B" w:rsidRPr="008B197B" w:rsidRDefault="008B197B" w:rsidP="008B197B">
      <w:pPr>
        <w:spacing w:line="240" w:lineRule="atLeast"/>
        <w:rPr>
          <w:sz w:val="18"/>
          <w:szCs w:val="20"/>
          <w:lang w:val="it-IT"/>
        </w:rPr>
      </w:pPr>
    </w:p>
    <w:p w14:paraId="7D4206D7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Tutor Accademico  </w:t>
      </w:r>
      <w:proofErr w:type="gramStart"/>
      <w:r w:rsidRPr="008B197B">
        <w:rPr>
          <w:szCs w:val="20"/>
          <w:lang w:val="it-IT"/>
        </w:rPr>
        <w:t xml:space="preserve">   </w:t>
      </w:r>
      <w:r w:rsidRPr="008B197B">
        <w:rPr>
          <w:sz w:val="18"/>
          <w:szCs w:val="20"/>
          <w:lang w:val="it-IT"/>
        </w:rPr>
        <w:t>(</w:t>
      </w:r>
      <w:proofErr w:type="gramEnd"/>
      <w:r w:rsidRPr="008B197B">
        <w:rPr>
          <w:sz w:val="18"/>
          <w:szCs w:val="20"/>
          <w:lang w:val="it-IT"/>
        </w:rPr>
        <w:t>firma)</w:t>
      </w:r>
      <w:r w:rsidRPr="008B197B">
        <w:rPr>
          <w:szCs w:val="20"/>
          <w:lang w:val="it-IT"/>
        </w:rPr>
        <w:t xml:space="preserve">                                                  __________________________________</w:t>
      </w:r>
    </w:p>
    <w:p w14:paraId="690D71C5" w14:textId="77777777" w:rsidR="008B197B" w:rsidRPr="008B197B" w:rsidRDefault="008B197B" w:rsidP="008B197B">
      <w:pPr>
        <w:spacing w:line="240" w:lineRule="atLeast"/>
        <w:ind w:left="1800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  </w:t>
      </w:r>
    </w:p>
    <w:p w14:paraId="43D28296" w14:textId="77777777" w:rsidR="008B197B" w:rsidRPr="008B197B" w:rsidRDefault="008B197B" w:rsidP="008B197B">
      <w:pPr>
        <w:spacing w:line="240" w:lineRule="atLeast"/>
        <w:ind w:left="1800"/>
        <w:rPr>
          <w:szCs w:val="20"/>
          <w:lang w:val="it-IT"/>
        </w:rPr>
      </w:pPr>
    </w:p>
    <w:p w14:paraId="7DE87D2B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Presidente del Consiglio Didattico</w:t>
      </w:r>
    </w:p>
    <w:p w14:paraId="5B16E22A" w14:textId="03CCA3AA" w:rsidR="008B197B" w:rsidRPr="008B197B" w:rsidRDefault="008B197B" w:rsidP="008B197B">
      <w:pPr>
        <w:tabs>
          <w:tab w:val="left" w:pos="9214"/>
        </w:tabs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e/o Direttore del </w:t>
      </w:r>
      <w:proofErr w:type="gramStart"/>
      <w:r w:rsidRPr="008B197B">
        <w:rPr>
          <w:szCs w:val="20"/>
          <w:lang w:val="it-IT"/>
        </w:rPr>
        <w:t xml:space="preserve">Dipartimento  </w:t>
      </w:r>
      <w:r w:rsidRPr="008B197B">
        <w:rPr>
          <w:sz w:val="18"/>
          <w:szCs w:val="20"/>
          <w:lang w:val="it-IT"/>
        </w:rPr>
        <w:t>(</w:t>
      </w:r>
      <w:proofErr w:type="gramEnd"/>
      <w:r w:rsidRPr="008B197B">
        <w:rPr>
          <w:sz w:val="18"/>
          <w:szCs w:val="20"/>
          <w:lang w:val="it-IT"/>
        </w:rPr>
        <w:t>firma)</w:t>
      </w:r>
      <w:r w:rsidRPr="008B197B">
        <w:rPr>
          <w:szCs w:val="20"/>
          <w:lang w:val="it-IT"/>
        </w:rPr>
        <w:t xml:space="preserve">                                  </w:t>
      </w:r>
      <w:r w:rsidR="00132563">
        <w:rPr>
          <w:szCs w:val="20"/>
          <w:lang w:val="it-IT"/>
        </w:rPr>
        <w:t xml:space="preserve"> </w:t>
      </w:r>
      <w:r w:rsidRPr="008B197B">
        <w:rPr>
          <w:szCs w:val="20"/>
          <w:lang w:val="it-IT"/>
        </w:rPr>
        <w:t>__________________________________</w:t>
      </w:r>
    </w:p>
    <w:p w14:paraId="17EF55BA" w14:textId="153CAD58" w:rsidR="008B197B" w:rsidRPr="008B197B" w:rsidRDefault="003B585D" w:rsidP="008B197B">
      <w:pPr>
        <w:spacing w:line="240" w:lineRule="atLeast"/>
        <w:rPr>
          <w:szCs w:val="20"/>
          <w:lang w:val="it-IT"/>
        </w:rPr>
      </w:pPr>
      <w:r>
        <w:rPr>
          <w:noProof/>
          <w:szCs w:val="20"/>
          <w:lang w:val="it-IT"/>
        </w:rPr>
        <w:drawing>
          <wp:anchor distT="0" distB="0" distL="114300" distR="114300" simplePos="0" relativeHeight="251658240" behindDoc="0" locked="0" layoutInCell="1" allowOverlap="1" wp14:anchorId="58B4CDA4" wp14:editId="432D8D19">
            <wp:simplePos x="0" y="0"/>
            <wp:positionH relativeFrom="column">
              <wp:posOffset>4017010</wp:posOffset>
            </wp:positionH>
            <wp:positionV relativeFrom="paragraph">
              <wp:posOffset>117008</wp:posOffset>
            </wp:positionV>
            <wp:extent cx="1715004" cy="570230"/>
            <wp:effectExtent l="0" t="0" r="0" b="1270"/>
            <wp:wrapNone/>
            <wp:docPr id="2" name="Immagine 2" descr="Immagine che contiene nero, calligrafia, Carattere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nero, calligrafia, Carattere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004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88CB2" w14:textId="46E33387" w:rsidR="008B197B" w:rsidRDefault="008B197B" w:rsidP="008B197B">
      <w:pPr>
        <w:spacing w:line="240" w:lineRule="atLeast"/>
        <w:rPr>
          <w:szCs w:val="20"/>
          <w:lang w:val="it-IT"/>
        </w:rPr>
      </w:pPr>
    </w:p>
    <w:p w14:paraId="7CD82B87" w14:textId="77777777" w:rsidR="003B585D" w:rsidRPr="008B197B" w:rsidRDefault="003B585D" w:rsidP="008B197B">
      <w:pPr>
        <w:spacing w:line="240" w:lineRule="atLeast"/>
        <w:rPr>
          <w:szCs w:val="20"/>
          <w:lang w:val="it-IT"/>
        </w:rPr>
      </w:pPr>
    </w:p>
    <w:p w14:paraId="69FA777B" w14:textId="086E883A" w:rsidR="00584410" w:rsidRPr="00132563" w:rsidRDefault="008B197B" w:rsidP="00132563">
      <w:pPr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Firma per visione e accettazione del tirocinante</w:t>
      </w:r>
      <w:r w:rsidR="00132563">
        <w:rPr>
          <w:szCs w:val="20"/>
          <w:lang w:val="it-IT"/>
        </w:rPr>
        <w:t xml:space="preserve">        </w:t>
      </w:r>
      <w:r w:rsidRPr="008B197B">
        <w:rPr>
          <w:szCs w:val="20"/>
          <w:lang w:val="it-IT"/>
        </w:rPr>
        <w:tab/>
      </w:r>
      <w:r w:rsidR="003B585D" w:rsidRPr="008B197B">
        <w:rPr>
          <w:szCs w:val="20"/>
          <w:lang w:val="it-IT"/>
        </w:rPr>
        <w:t>__________________________________</w:t>
      </w:r>
    </w:p>
    <w:sectPr w:rsidR="00584410" w:rsidRPr="00132563" w:rsidSect="00E01D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60" w:right="720" w:bottom="1560" w:left="993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5667C" w14:textId="77777777" w:rsidR="00E01D08" w:rsidRDefault="00E01D08" w:rsidP="00AE4C5E">
      <w:r>
        <w:separator/>
      </w:r>
    </w:p>
  </w:endnote>
  <w:endnote w:type="continuationSeparator" w:id="0">
    <w:p w14:paraId="2DF72062" w14:textId="77777777" w:rsidR="00E01D08" w:rsidRDefault="00E01D08" w:rsidP="00AE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F3E78" w14:textId="77777777" w:rsidR="006E0088" w:rsidRDefault="006E008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EDC16" w14:textId="77777777" w:rsidR="004F3D6D" w:rsidRPr="00E41C64" w:rsidRDefault="004F3D6D" w:rsidP="00584410">
    <w:pPr>
      <w:spacing w:line="200" w:lineRule="exact"/>
      <w:ind w:right="-57"/>
      <w:rPr>
        <w:rFonts w:ascii="Calibri" w:hAnsi="Calibri" w:cs="Calibri"/>
        <w:sz w:val="16"/>
        <w:szCs w:val="16"/>
        <w:lang w:val="it-IT"/>
      </w:rPr>
    </w:pPr>
    <w:r w:rsidRPr="00E41C64">
      <w:rPr>
        <w:rFonts w:ascii="Calibri" w:hAnsi="Calibri" w:cs="Calibri"/>
        <w:sz w:val="16"/>
        <w:szCs w:val="16"/>
        <w:lang w:val="it-IT"/>
      </w:rPr>
      <w:t>Ufficio Didattica, Organi Collegiali, Alta Formazione, Carriere</w:t>
    </w:r>
  </w:p>
  <w:p w14:paraId="3E6E0B3D" w14:textId="77777777" w:rsidR="004F3D6D" w:rsidRPr="00C268C3" w:rsidRDefault="004F3D6D" w:rsidP="00584410">
    <w:pPr>
      <w:spacing w:line="200" w:lineRule="exact"/>
      <w:rPr>
        <w:rFonts w:ascii="Calibri" w:hAnsi="Calibri" w:cs="Calibri"/>
        <w:sz w:val="16"/>
        <w:szCs w:val="16"/>
        <w:lang w:val="it-IT"/>
      </w:rPr>
    </w:pPr>
    <w:r w:rsidRPr="00E41C64">
      <w:rPr>
        <w:rFonts w:ascii="Calibri" w:hAnsi="Calibri" w:cs="Calibri"/>
        <w:sz w:val="16"/>
        <w:szCs w:val="16"/>
        <w:lang w:val="it-IT"/>
      </w:rPr>
      <w:t>Responsabile d</w:t>
    </w:r>
    <w:r w:rsidR="006E0088" w:rsidRPr="00E41C64">
      <w:rPr>
        <w:rFonts w:ascii="Calibri" w:hAnsi="Calibri" w:cs="Calibri"/>
        <w:sz w:val="16"/>
        <w:szCs w:val="16"/>
        <w:lang w:val="it-IT"/>
      </w:rPr>
      <w:t xml:space="preserve">el procedimento: Dott. Pascucci Pasqualino </w:t>
    </w:r>
    <w:proofErr w:type="gramStart"/>
    <w:r w:rsidR="006E0088" w:rsidRPr="00E41C64">
      <w:rPr>
        <w:rFonts w:ascii="Calibri" w:hAnsi="Calibri" w:cs="Calibri"/>
        <w:sz w:val="16"/>
        <w:szCs w:val="16"/>
        <w:lang w:val="it-IT"/>
      </w:rPr>
      <w:t>email</w:t>
    </w:r>
    <w:proofErr w:type="gramEnd"/>
    <w:r w:rsidR="006E0088" w:rsidRPr="00E41C64">
      <w:rPr>
        <w:rFonts w:ascii="Calibri" w:hAnsi="Calibri" w:cs="Calibri"/>
        <w:sz w:val="16"/>
        <w:szCs w:val="16"/>
        <w:lang w:val="it-IT"/>
      </w:rPr>
      <w:t>: ppascucci@unisa.it</w:t>
    </w:r>
  </w:p>
  <w:p w14:paraId="1EB1F56F" w14:textId="77777777" w:rsidR="004F3D6D" w:rsidRPr="00E41C64" w:rsidRDefault="004F3D6D" w:rsidP="009D33C9">
    <w:pPr>
      <w:spacing w:line="200" w:lineRule="exact"/>
      <w:rPr>
        <w:rFonts w:ascii="Calibri" w:hAnsi="Calibri" w:cs="Calibri"/>
        <w:sz w:val="16"/>
        <w:szCs w:val="16"/>
        <w:lang w:val="it-IT"/>
      </w:rPr>
    </w:pPr>
    <w:r w:rsidRPr="00C268C3">
      <w:rPr>
        <w:rFonts w:ascii="Calibri" w:hAnsi="Calibri" w:cs="Calibri"/>
        <w:sz w:val="16"/>
        <w:szCs w:val="16"/>
        <w:lang w:val="it-IT"/>
      </w:rPr>
      <w:t>Responsabile</w:t>
    </w:r>
    <w:r w:rsidRPr="00E41C64">
      <w:rPr>
        <w:rFonts w:ascii="Calibri" w:hAnsi="Calibri" w:cs="Calibri"/>
        <w:sz w:val="16"/>
        <w:szCs w:val="16"/>
        <w:lang w:val="it-IT"/>
      </w:rPr>
      <w:t xml:space="preserve"> dell’istruttoria: </w:t>
    </w:r>
    <w:r w:rsidR="00584410" w:rsidRPr="00E41C64">
      <w:rPr>
        <w:rFonts w:ascii="Calibri" w:hAnsi="Calibri" w:cs="Calibri"/>
        <w:sz w:val="16"/>
        <w:szCs w:val="16"/>
        <w:lang w:val="it-IT"/>
      </w:rPr>
      <w:t>Francesco Ciacci</w:t>
    </w:r>
    <w:r w:rsidR="009D33C9" w:rsidRPr="00E41C64">
      <w:rPr>
        <w:rFonts w:ascii="Calibri" w:hAnsi="Calibri" w:cs="Calibri"/>
        <w:sz w:val="16"/>
        <w:szCs w:val="16"/>
        <w:lang w:val="it-IT"/>
      </w:rPr>
      <w:t xml:space="preserve"> </w:t>
    </w:r>
    <w:proofErr w:type="gramStart"/>
    <w:r w:rsidR="009D33C9" w:rsidRPr="00E41C64">
      <w:rPr>
        <w:rFonts w:ascii="Calibri" w:hAnsi="Calibri" w:cs="Calibri"/>
        <w:sz w:val="16"/>
        <w:szCs w:val="16"/>
        <w:lang w:val="it-IT"/>
      </w:rPr>
      <w:t>email</w:t>
    </w:r>
    <w:proofErr w:type="gramEnd"/>
    <w:r w:rsidR="009D33C9" w:rsidRPr="00E41C64">
      <w:rPr>
        <w:rFonts w:ascii="Calibri" w:hAnsi="Calibri" w:cs="Calibri"/>
        <w:sz w:val="16"/>
        <w:szCs w:val="16"/>
        <w:lang w:val="it-IT"/>
      </w:rPr>
      <w:t xml:space="preserve">: </w:t>
    </w:r>
    <w:r w:rsidR="00000000">
      <w:fldChar w:fldCharType="begin"/>
    </w:r>
    <w:r w:rsidR="00000000" w:rsidRPr="003B585D">
      <w:rPr>
        <w:lang w:val="it-IT"/>
      </w:rPr>
      <w:instrText>HYPERLINK "mailto:fciacci@unisa.it"</w:instrText>
    </w:r>
    <w:r w:rsidR="00000000">
      <w:fldChar w:fldCharType="separate"/>
    </w:r>
    <w:r w:rsidR="00F6134E" w:rsidRPr="00E41C64">
      <w:rPr>
        <w:rStyle w:val="Collegamentoipertestuale"/>
        <w:rFonts w:ascii="Calibri" w:hAnsi="Calibri" w:cs="Calibri"/>
        <w:sz w:val="16"/>
        <w:szCs w:val="16"/>
        <w:lang w:val="it-IT"/>
      </w:rPr>
      <w:t>fciacci@unisa.it</w:t>
    </w:r>
    <w:r w:rsidR="00000000">
      <w:rPr>
        <w:rStyle w:val="Collegamentoipertestuale"/>
        <w:rFonts w:ascii="Calibri" w:hAnsi="Calibri" w:cs="Calibri"/>
        <w:sz w:val="16"/>
        <w:szCs w:val="16"/>
        <w:lang w:val="it-IT"/>
      </w:rPr>
      <w:fldChar w:fldCharType="end"/>
    </w:r>
    <w:r w:rsidR="00F6134E" w:rsidRPr="00E41C64">
      <w:rPr>
        <w:rFonts w:ascii="Calibri" w:hAnsi="Calibri" w:cs="Calibri"/>
        <w:sz w:val="16"/>
        <w:szCs w:val="16"/>
        <w:lang w:val="it-IT"/>
      </w:rP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9E36E" w14:textId="77777777" w:rsidR="006E0088" w:rsidRDefault="006E00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D6AEA" w14:textId="77777777" w:rsidR="00E01D08" w:rsidRDefault="00E01D08" w:rsidP="00AE4C5E">
      <w:r>
        <w:separator/>
      </w:r>
    </w:p>
  </w:footnote>
  <w:footnote w:type="continuationSeparator" w:id="0">
    <w:p w14:paraId="71B699EE" w14:textId="77777777" w:rsidR="00E01D08" w:rsidRDefault="00E01D08" w:rsidP="00AE4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FAAC8" w14:textId="77777777" w:rsidR="00AE4C5E" w:rsidRDefault="00000000">
    <w:pPr>
      <w:pStyle w:val="Intestazione"/>
    </w:pPr>
    <w:r>
      <w:rPr>
        <w:noProof/>
      </w:rPr>
      <w:pict w14:anchorId="2E6DB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9022" o:spid="_x0000_s1026" type="#_x0000_t75" alt="" style="position:absolute;margin-left:0;margin-top:0;width:594.95pt;height:840.9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I-Carta intesta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B83D5" w14:textId="77777777" w:rsidR="00AE4C5E" w:rsidRDefault="00674F8B" w:rsidP="00AE4C5E">
    <w:pPr>
      <w:pStyle w:val="Intestazione"/>
      <w:ind w:left="-540"/>
      <w:jc w:val="center"/>
    </w:pPr>
    <w:r>
      <w:rPr>
        <w:noProof/>
        <w:lang w:val="it-IT"/>
      </w:rPr>
      <w:drawing>
        <wp:anchor distT="0" distB="0" distL="114300" distR="114300" simplePos="0" relativeHeight="251660288" behindDoc="1" locked="0" layoutInCell="1" allowOverlap="1" wp14:anchorId="528731A9" wp14:editId="2788F238">
          <wp:simplePos x="0" y="0"/>
          <wp:positionH relativeFrom="column">
            <wp:posOffset>-716955</wp:posOffset>
          </wp:positionH>
          <wp:positionV relativeFrom="paragraph">
            <wp:posOffset>-150300</wp:posOffset>
          </wp:positionV>
          <wp:extent cx="7543800" cy="10713600"/>
          <wp:effectExtent l="0" t="0" r="0" b="0"/>
          <wp:wrapNone/>
          <wp:docPr id="19" name="Immagin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rta intestata Dipartiment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635" cy="10727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3D6D">
      <w:rPr>
        <w:noProof/>
        <w:lang w:val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C10F4E" wp14:editId="48750FAF">
              <wp:simplePos x="0" y="0"/>
              <wp:positionH relativeFrom="column">
                <wp:posOffset>264795</wp:posOffset>
              </wp:positionH>
              <wp:positionV relativeFrom="paragraph">
                <wp:posOffset>542925</wp:posOffset>
              </wp:positionV>
              <wp:extent cx="3194050" cy="219075"/>
              <wp:effectExtent l="0" t="0" r="6350" b="9525"/>
              <wp:wrapNone/>
              <wp:docPr id="6" name="Casella di tes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0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9B791" w14:textId="77777777" w:rsidR="00642CF1" w:rsidRPr="00E41C64" w:rsidRDefault="00642CF1" w:rsidP="00642CF1">
                          <w:pPr>
                            <w:ind w:right="-57"/>
                            <w:rPr>
                              <w:rFonts w:ascii="Calibri" w:hAnsi="Calibri" w:cs="Calibri"/>
                              <w:sz w:val="18"/>
                              <w:szCs w:val="18"/>
                              <w:lang w:val="it-IT"/>
                            </w:rPr>
                          </w:pPr>
                          <w:r w:rsidRPr="00E41C64">
                            <w:rPr>
                              <w:rFonts w:ascii="Calibri" w:hAnsi="Calibri" w:cs="Calibri"/>
                              <w:sz w:val="18"/>
                              <w:szCs w:val="18"/>
                              <w:lang w:val="it-IT"/>
                            </w:rPr>
                            <w:t>Ufficio Didattica, Organi Collegiali, Alta Formazione, Carriere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10F4E" id="_x0000_t202" coordsize="21600,21600" o:spt="202" path="m,l,21600r21600,l21600,xe">
              <v:stroke joinstyle="miter"/>
              <v:path gradientshapeok="t" o:connecttype="rect"/>
            </v:shapetype>
            <v:shape id="Casella di testo 6" o:spid="_x0000_s1026" type="#_x0000_t202" style="position:absolute;left:0;text-align:left;margin-left:20.85pt;margin-top:42.75pt;width:251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" stroked="f">
              <v:textbox inset="0,0,0,0">
                <w:txbxContent>
                  <w:p w14:paraId="1CF9B791" w14:textId="77777777" w:rsidR="00642CF1" w:rsidRPr="00E41C64" w:rsidRDefault="00642CF1" w:rsidP="00642CF1">
                    <w:pPr>
                      <w:ind w:right="-57"/>
                      <w:rPr>
                        <w:rFonts w:ascii="Calibri" w:hAnsi="Calibri" w:cs="Calibri"/>
                        <w:sz w:val="18"/>
                        <w:szCs w:val="18"/>
                        <w:lang w:val="it-IT"/>
                      </w:rPr>
                    </w:pPr>
                    <w:r w:rsidRPr="00E41C64">
                      <w:rPr>
                        <w:rFonts w:ascii="Calibri" w:hAnsi="Calibri" w:cs="Calibri"/>
                        <w:sz w:val="18"/>
                        <w:szCs w:val="18"/>
                        <w:lang w:val="it-IT"/>
                      </w:rPr>
                      <w:t>Ufficio Didattica, Organi Collegiali, Alta Formazione, Carriere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56AEB" w14:textId="77777777" w:rsidR="00AE4C5E" w:rsidRDefault="00000000">
    <w:pPr>
      <w:pStyle w:val="Intestazione"/>
    </w:pPr>
    <w:r>
      <w:rPr>
        <w:noProof/>
      </w:rPr>
      <w:pict w14:anchorId="4DE77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9021" o:spid="_x0000_s1025" type="#_x0000_t75" alt="" style="position:absolute;margin-left:0;margin-top:0;width:594.95pt;height:840.9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I-Carta intesta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35FB4"/>
    <w:multiLevelType w:val="hybridMultilevel"/>
    <w:tmpl w:val="A218085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29576E"/>
    <w:multiLevelType w:val="hybridMultilevel"/>
    <w:tmpl w:val="A92220F8"/>
    <w:lvl w:ilvl="0" w:tplc="E7040528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276813D0">
      <w:start w:val="2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BFC"/>
    <w:multiLevelType w:val="hybridMultilevel"/>
    <w:tmpl w:val="AC8054D2"/>
    <w:lvl w:ilvl="0" w:tplc="D82A4894">
      <w:start w:val="1"/>
      <w:numFmt w:val="bullet"/>
      <w:lvlText w:val=""/>
      <w:lvlJc w:val="left"/>
      <w:pPr>
        <w:tabs>
          <w:tab w:val="num" w:pos="1145"/>
        </w:tabs>
        <w:ind w:left="1145" w:hanging="425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8E0C54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88C5771"/>
    <w:multiLevelType w:val="hybridMultilevel"/>
    <w:tmpl w:val="BAE0D01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989921">
    <w:abstractNumId w:val="0"/>
  </w:num>
  <w:num w:numId="2" w16cid:durableId="2013988363">
    <w:abstractNumId w:val="2"/>
  </w:num>
  <w:num w:numId="3" w16cid:durableId="214050734">
    <w:abstractNumId w:val="4"/>
  </w:num>
  <w:num w:numId="4" w16cid:durableId="1888376371">
    <w:abstractNumId w:val="1"/>
  </w:num>
  <w:num w:numId="5" w16cid:durableId="692995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03D"/>
    <w:rsid w:val="0009008A"/>
    <w:rsid w:val="00122C3E"/>
    <w:rsid w:val="00126E6A"/>
    <w:rsid w:val="00132563"/>
    <w:rsid w:val="001448A2"/>
    <w:rsid w:val="001C57CB"/>
    <w:rsid w:val="001E732D"/>
    <w:rsid w:val="001F403D"/>
    <w:rsid w:val="001F5991"/>
    <w:rsid w:val="0023275B"/>
    <w:rsid w:val="00273DA7"/>
    <w:rsid w:val="00294404"/>
    <w:rsid w:val="002B0B43"/>
    <w:rsid w:val="00341E92"/>
    <w:rsid w:val="00390C03"/>
    <w:rsid w:val="003A41E2"/>
    <w:rsid w:val="003B21E2"/>
    <w:rsid w:val="003B585D"/>
    <w:rsid w:val="003D01D2"/>
    <w:rsid w:val="004360CA"/>
    <w:rsid w:val="004831A2"/>
    <w:rsid w:val="00486064"/>
    <w:rsid w:val="00487C10"/>
    <w:rsid w:val="004E7CE3"/>
    <w:rsid w:val="004F3D6D"/>
    <w:rsid w:val="005022D1"/>
    <w:rsid w:val="00584410"/>
    <w:rsid w:val="005E4E2D"/>
    <w:rsid w:val="006261DD"/>
    <w:rsid w:val="00642CF1"/>
    <w:rsid w:val="006466AD"/>
    <w:rsid w:val="00674F8B"/>
    <w:rsid w:val="006E0088"/>
    <w:rsid w:val="00764122"/>
    <w:rsid w:val="007D0B9C"/>
    <w:rsid w:val="007E5B86"/>
    <w:rsid w:val="008B197B"/>
    <w:rsid w:val="009D33C9"/>
    <w:rsid w:val="009E11A8"/>
    <w:rsid w:val="00A378C0"/>
    <w:rsid w:val="00AB2455"/>
    <w:rsid w:val="00AE4C5E"/>
    <w:rsid w:val="00BB2DCF"/>
    <w:rsid w:val="00BB7565"/>
    <w:rsid w:val="00C01A23"/>
    <w:rsid w:val="00C242D8"/>
    <w:rsid w:val="00C268C3"/>
    <w:rsid w:val="00D02BF7"/>
    <w:rsid w:val="00D17F44"/>
    <w:rsid w:val="00D52AC0"/>
    <w:rsid w:val="00D7724C"/>
    <w:rsid w:val="00DB0427"/>
    <w:rsid w:val="00DE7FCA"/>
    <w:rsid w:val="00E01D08"/>
    <w:rsid w:val="00E41C64"/>
    <w:rsid w:val="00E876F3"/>
    <w:rsid w:val="00EC1D6E"/>
    <w:rsid w:val="00F6134E"/>
    <w:rsid w:val="00F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9AD1B"/>
  <w15:docId w15:val="{F2A1EF4C-2274-49D7-91CE-F4D13B9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0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it-IT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7D0B9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AE4C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E4C5E"/>
  </w:style>
  <w:style w:type="paragraph" w:styleId="Pidipagina">
    <w:name w:val="footer"/>
    <w:basedOn w:val="Normale"/>
    <w:link w:val="PidipaginaCarattere"/>
    <w:unhideWhenUsed/>
    <w:rsid w:val="00AE4C5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AE4C5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4C5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E4C5E"/>
    <w:rPr>
      <w:rFonts w:ascii="Tahoma" w:hAnsi="Tahoma" w:cs="Tahoma"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semiHidden/>
    <w:rsid w:val="007D0B9C"/>
    <w:rPr>
      <w:rFonts w:ascii="Calibri" w:eastAsia="Times New Roman" w:hAnsi="Calibri" w:cs="Times New Roman"/>
      <w:b/>
      <w:bCs/>
      <w:i/>
      <w:iCs/>
      <w:sz w:val="26"/>
      <w:szCs w:val="26"/>
      <w:lang w:val="en-US" w:eastAsia="it-IT"/>
    </w:rPr>
  </w:style>
  <w:style w:type="paragraph" w:styleId="Corpotesto">
    <w:name w:val="Body Text"/>
    <w:basedOn w:val="Normale"/>
    <w:link w:val="CorpotestoCarattere"/>
    <w:rsid w:val="007D0B9C"/>
    <w:pPr>
      <w:jc w:val="both"/>
    </w:pPr>
    <w:rPr>
      <w:b/>
      <w:sz w:val="28"/>
      <w:szCs w:val="20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7D0B9C"/>
    <w:rPr>
      <w:rFonts w:ascii="Times New Roman" w:eastAsia="Times New Roman" w:hAnsi="Times New Roman" w:cs="Times New Roman"/>
      <w:b/>
      <w:sz w:val="28"/>
      <w:szCs w:val="20"/>
      <w:lang w:eastAsia="it-IT"/>
    </w:rPr>
  </w:style>
  <w:style w:type="paragraph" w:customStyle="1" w:styleId="Titoletto">
    <w:name w:val="Titoletto"/>
    <w:basedOn w:val="Normale"/>
    <w:next w:val="Normale"/>
    <w:rsid w:val="007D0B9C"/>
    <w:pPr>
      <w:keepNext/>
      <w:keepLines/>
      <w:spacing w:before="120" w:after="120"/>
      <w:jc w:val="center"/>
    </w:pPr>
    <w:rPr>
      <w:b/>
      <w:szCs w:val="20"/>
      <w:lang w:val="it-IT"/>
    </w:rPr>
  </w:style>
  <w:style w:type="paragraph" w:styleId="Testodelblocco">
    <w:name w:val="Block Text"/>
    <w:basedOn w:val="Normale"/>
    <w:rsid w:val="007D0B9C"/>
    <w:pPr>
      <w:spacing w:line="360" w:lineRule="auto"/>
      <w:ind w:left="708" w:right="566"/>
      <w:jc w:val="both"/>
    </w:pPr>
    <w:rPr>
      <w:rFonts w:ascii="Comic Sans MS" w:hAnsi="Comic Sans MS"/>
      <w:szCs w:val="20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F613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ROTTA\AppData\Local\Microsoft\Windows\Temporary%20Internet%20Files\Content.Outlook\CRGYPMU0\DI-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DF794-B021-4A7D-A0BB-9692C3B0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DI-Carta intestata</Template>
  <TotalTime>319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CTROTTA</dc:creator>
  <cp:lastModifiedBy>MICHELE MARTINO</cp:lastModifiedBy>
  <cp:revision>18</cp:revision>
  <cp:lastPrinted>2018-07-20T14:23:00Z</cp:lastPrinted>
  <dcterms:created xsi:type="dcterms:W3CDTF">2018-07-20T12:00:00Z</dcterms:created>
  <dcterms:modified xsi:type="dcterms:W3CDTF">2024-05-09T06:38:00Z</dcterms:modified>
</cp:coreProperties>
</file>